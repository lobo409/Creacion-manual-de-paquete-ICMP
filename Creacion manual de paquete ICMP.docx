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B767" w14:textId="7B0CEA53" w:rsidR="00C85AB9" w:rsidRDefault="00907119">
      <w:r w:rsidRPr="00907119">
        <w:t xml:space="preserve">Creación manual de paquete ICMP (echo </w:t>
      </w:r>
      <w:proofErr w:type="spellStart"/>
      <w:r w:rsidRPr="00907119">
        <w:t>request</w:t>
      </w:r>
      <w:proofErr w:type="spellEnd"/>
      <w:r w:rsidRPr="00907119"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0423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F8A921" w14:textId="77777777" w:rsidR="00D5599B" w:rsidRDefault="00D5599B">
          <w:pPr>
            <w:pStyle w:val="TtuloTDC"/>
          </w:pPr>
          <w:r>
            <w:t>Contenido De La Memoria</w:t>
          </w:r>
        </w:p>
        <w:p w14:paraId="6E043D0C" w14:textId="6DE951F2" w:rsidR="00907119" w:rsidRDefault="0059213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97175" w:history="1">
            <w:r w:rsidR="00907119" w:rsidRPr="002849C3">
              <w:rPr>
                <w:rStyle w:val="Hipervnculo"/>
                <w:b/>
                <w:bCs/>
                <w:noProof/>
              </w:rPr>
              <w:t>1.</w:t>
            </w:r>
            <w:r w:rsidR="00907119">
              <w:rPr>
                <w:rFonts w:eastAsiaTheme="minorEastAsia"/>
                <w:noProof/>
                <w:lang w:eastAsia="es-ES"/>
              </w:rPr>
              <w:tab/>
            </w:r>
            <w:r w:rsidR="00907119" w:rsidRPr="002849C3">
              <w:rPr>
                <w:rStyle w:val="Hipervnculo"/>
                <w:b/>
                <w:bCs/>
                <w:noProof/>
              </w:rPr>
              <w:t>Usando la librería "socket" de Python (el enlace está en la actividad de la creación del TCP/IP), crea un ICMP (echo request), y escucha con Wireshark cómo sale (¡¡ y vuelve !!)</w:t>
            </w:r>
            <w:r w:rsidR="00907119">
              <w:rPr>
                <w:noProof/>
                <w:webHidden/>
              </w:rPr>
              <w:tab/>
            </w:r>
            <w:r w:rsidR="00907119">
              <w:rPr>
                <w:noProof/>
                <w:webHidden/>
              </w:rPr>
              <w:fldChar w:fldCharType="begin"/>
            </w:r>
            <w:r w:rsidR="00907119">
              <w:rPr>
                <w:noProof/>
                <w:webHidden/>
              </w:rPr>
              <w:instrText xml:space="preserve"> PAGEREF _Toc118997175 \h </w:instrText>
            </w:r>
            <w:r w:rsidR="00907119">
              <w:rPr>
                <w:noProof/>
                <w:webHidden/>
              </w:rPr>
            </w:r>
            <w:r w:rsidR="00907119">
              <w:rPr>
                <w:noProof/>
                <w:webHidden/>
              </w:rPr>
              <w:fldChar w:fldCharType="separate"/>
            </w:r>
            <w:r w:rsidR="00907119">
              <w:rPr>
                <w:noProof/>
                <w:webHidden/>
              </w:rPr>
              <w:t>2</w:t>
            </w:r>
            <w:r w:rsidR="00907119">
              <w:rPr>
                <w:noProof/>
                <w:webHidden/>
              </w:rPr>
              <w:fldChar w:fldCharType="end"/>
            </w:r>
          </w:hyperlink>
        </w:p>
        <w:p w14:paraId="547D5877" w14:textId="33A6E155" w:rsidR="00D5599B" w:rsidRDefault="00592139">
          <w:r>
            <w:rPr>
              <w:b/>
              <w:bCs/>
              <w:noProof/>
            </w:rPr>
            <w:fldChar w:fldCharType="end"/>
          </w:r>
        </w:p>
      </w:sdtContent>
    </w:sdt>
    <w:p w14:paraId="67B7A246" w14:textId="77777777" w:rsidR="00C85AB9" w:rsidRDefault="00C85AB9"/>
    <w:p w14:paraId="0AD9377E" w14:textId="77777777" w:rsidR="00B469F2" w:rsidRDefault="00B469F2" w:rsidP="006E0BB3"/>
    <w:p w14:paraId="4A328B01" w14:textId="77777777" w:rsidR="00B469F2" w:rsidRDefault="00B469F2">
      <w:r>
        <w:br w:type="page"/>
      </w:r>
    </w:p>
    <w:p w14:paraId="100B81FA" w14:textId="09891CD4" w:rsidR="00A208B6" w:rsidRDefault="00907119" w:rsidP="00907119">
      <w:pPr>
        <w:pStyle w:val="Ttulo1"/>
        <w:numPr>
          <w:ilvl w:val="0"/>
          <w:numId w:val="10"/>
        </w:numPr>
        <w:rPr>
          <w:b/>
          <w:bCs/>
          <w:color w:val="auto"/>
          <w:sz w:val="24"/>
          <w:szCs w:val="24"/>
        </w:rPr>
      </w:pPr>
      <w:bookmarkStart w:id="0" w:name="_Toc118997175"/>
      <w:r w:rsidRPr="00907119">
        <w:rPr>
          <w:b/>
          <w:bCs/>
          <w:color w:val="auto"/>
          <w:sz w:val="24"/>
          <w:szCs w:val="24"/>
        </w:rPr>
        <w:lastRenderedPageBreak/>
        <w:t xml:space="preserve">Usando la librería "socket" de Python (el enlace está en la actividad de la creación del TCP/IP), crea un ICMP (echo </w:t>
      </w:r>
      <w:proofErr w:type="spellStart"/>
      <w:r w:rsidRPr="00907119">
        <w:rPr>
          <w:b/>
          <w:bCs/>
          <w:color w:val="auto"/>
          <w:sz w:val="24"/>
          <w:szCs w:val="24"/>
        </w:rPr>
        <w:t>request</w:t>
      </w:r>
      <w:proofErr w:type="spellEnd"/>
      <w:r w:rsidRPr="00907119">
        <w:rPr>
          <w:b/>
          <w:bCs/>
          <w:color w:val="auto"/>
          <w:sz w:val="24"/>
          <w:szCs w:val="24"/>
        </w:rPr>
        <w:t>), y escucha con Wireshark cómo sale (¡¡ y vuelve !!)</w:t>
      </w:r>
      <w:bookmarkEnd w:id="0"/>
    </w:p>
    <w:p w14:paraId="6C23A96F" w14:textId="448064EA" w:rsidR="00907119" w:rsidRDefault="00907119" w:rsidP="00907119"/>
    <w:p w14:paraId="0CAC2D9E" w14:textId="78137ED0" w:rsidR="003B3083" w:rsidRDefault="003B3083" w:rsidP="003B3083">
      <w:pPr>
        <w:jc w:val="center"/>
      </w:pPr>
      <w:r w:rsidRPr="003B3083">
        <w:drawing>
          <wp:inline distT="0" distB="0" distL="0" distR="0" wp14:anchorId="33489F41" wp14:editId="563C429C">
            <wp:extent cx="5400040" cy="2343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D72B" w14:textId="50A070CC" w:rsidR="003B3083" w:rsidRDefault="003B3083" w:rsidP="003B3083">
      <w:r>
        <w:t xml:space="preserve">Creamos el paquete ICMP y ponemos las IP y el </w:t>
      </w:r>
      <w:proofErr w:type="spellStart"/>
      <w:r>
        <w:t>Checksum</w:t>
      </w:r>
      <w:proofErr w:type="spellEnd"/>
      <w:r>
        <w:t xml:space="preserve"> correctamente</w:t>
      </w:r>
    </w:p>
    <w:p w14:paraId="4B6D4F0A" w14:textId="36142FE1" w:rsidR="003B3083" w:rsidRDefault="003B3083" w:rsidP="003B3083">
      <w:pPr>
        <w:jc w:val="center"/>
      </w:pPr>
      <w:r w:rsidRPr="003B3083">
        <w:drawing>
          <wp:inline distT="0" distB="0" distL="0" distR="0" wp14:anchorId="62C16EA9" wp14:editId="31BF4254">
            <wp:extent cx="4467849" cy="1009791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2B9C" w14:textId="0C5D1819" w:rsidR="003B3083" w:rsidRDefault="003B3083" w:rsidP="003B3083">
      <w:r>
        <w:t>Lanzamos el paquete y nos ponemos a escuchar con Wireshark</w:t>
      </w:r>
    </w:p>
    <w:p w14:paraId="52E6E86A" w14:textId="6A72204A" w:rsidR="003B3083" w:rsidRDefault="003B3083" w:rsidP="003B3083">
      <w:pPr>
        <w:jc w:val="center"/>
      </w:pPr>
      <w:r w:rsidRPr="003B3083">
        <w:drawing>
          <wp:inline distT="0" distB="0" distL="0" distR="0" wp14:anchorId="25B4F615" wp14:editId="07342F9E">
            <wp:extent cx="6115050" cy="352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B357" w14:textId="0D6B6170" w:rsidR="003B3083" w:rsidRDefault="003B3083" w:rsidP="003B3083">
      <w:r>
        <w:t>Vemos como el paquete se ha creado y nos ha vuelto la respuesta.</w:t>
      </w:r>
    </w:p>
    <w:p w14:paraId="2C6B0697" w14:textId="77777777" w:rsidR="00907119" w:rsidRPr="00907119" w:rsidRDefault="00907119" w:rsidP="00907119"/>
    <w:sectPr w:rsidR="00907119" w:rsidRPr="0090711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05736" w14:textId="77777777" w:rsidR="002E7254" w:rsidRDefault="002E7254" w:rsidP="00C85AB9">
      <w:pPr>
        <w:spacing w:after="0" w:line="240" w:lineRule="auto"/>
      </w:pPr>
      <w:r>
        <w:separator/>
      </w:r>
    </w:p>
  </w:endnote>
  <w:endnote w:type="continuationSeparator" w:id="0">
    <w:p w14:paraId="2ADFB28E" w14:textId="77777777" w:rsidR="002E7254" w:rsidRDefault="002E7254" w:rsidP="00C8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D2C2" w14:textId="77777777" w:rsidR="00AB79EC" w:rsidRDefault="00AB79E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4D51B92" w14:textId="77777777" w:rsidR="00AB79EC" w:rsidRDefault="00AB79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3F559" w14:textId="77777777" w:rsidR="002E7254" w:rsidRDefault="002E7254" w:rsidP="00C85AB9">
      <w:pPr>
        <w:spacing w:after="0" w:line="240" w:lineRule="auto"/>
      </w:pPr>
      <w:r>
        <w:separator/>
      </w:r>
    </w:p>
  </w:footnote>
  <w:footnote w:type="continuationSeparator" w:id="0">
    <w:p w14:paraId="51B00A2B" w14:textId="77777777" w:rsidR="002E7254" w:rsidRDefault="002E7254" w:rsidP="00C8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DEA7" w14:textId="6F955D70" w:rsidR="00AB79EC" w:rsidRDefault="00AB79EC">
    <w:pPr>
      <w:pStyle w:val="Encabezado"/>
    </w:pPr>
    <w:r>
      <w:t>Andrés Catalina Blázquez</w:t>
    </w:r>
    <w:r>
      <w:tab/>
    </w:r>
    <w:r>
      <w:tab/>
    </w:r>
    <w:r w:rsidR="00907119" w:rsidRPr="00907119">
      <w:rPr>
        <w:rFonts w:ascii="CIDFont+F1" w:hAnsi="CIDFont+F1" w:cs="CIDFont+F1"/>
      </w:rPr>
      <w:t>Planificación y administración de redes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710"/>
    <w:multiLevelType w:val="hybridMultilevel"/>
    <w:tmpl w:val="A56A7D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5E11"/>
    <w:multiLevelType w:val="hybridMultilevel"/>
    <w:tmpl w:val="0AF6C656"/>
    <w:lvl w:ilvl="0" w:tplc="6C56A54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C022C"/>
    <w:multiLevelType w:val="hybridMultilevel"/>
    <w:tmpl w:val="EC66C2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C719F"/>
    <w:multiLevelType w:val="hybridMultilevel"/>
    <w:tmpl w:val="7D42B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9757E"/>
    <w:multiLevelType w:val="hybridMultilevel"/>
    <w:tmpl w:val="0AF6C656"/>
    <w:lvl w:ilvl="0" w:tplc="6C56A54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93BF9"/>
    <w:multiLevelType w:val="hybridMultilevel"/>
    <w:tmpl w:val="EF2649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73FB0"/>
    <w:multiLevelType w:val="hybridMultilevel"/>
    <w:tmpl w:val="09B60D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E1F05"/>
    <w:multiLevelType w:val="hybridMultilevel"/>
    <w:tmpl w:val="56D20F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74661"/>
    <w:multiLevelType w:val="hybridMultilevel"/>
    <w:tmpl w:val="8632A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3666D"/>
    <w:multiLevelType w:val="hybridMultilevel"/>
    <w:tmpl w:val="5150E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9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19"/>
    <w:rsid w:val="001914BC"/>
    <w:rsid w:val="001F30D6"/>
    <w:rsid w:val="00264006"/>
    <w:rsid w:val="00275FD8"/>
    <w:rsid w:val="002E4540"/>
    <w:rsid w:val="002E7254"/>
    <w:rsid w:val="002F49A0"/>
    <w:rsid w:val="00322C24"/>
    <w:rsid w:val="003558DE"/>
    <w:rsid w:val="003656BF"/>
    <w:rsid w:val="003B3083"/>
    <w:rsid w:val="0041572C"/>
    <w:rsid w:val="00592139"/>
    <w:rsid w:val="005F3C0D"/>
    <w:rsid w:val="0065534C"/>
    <w:rsid w:val="0069362F"/>
    <w:rsid w:val="006E0BB3"/>
    <w:rsid w:val="006F3CA2"/>
    <w:rsid w:val="00744C2E"/>
    <w:rsid w:val="00797E4D"/>
    <w:rsid w:val="00813821"/>
    <w:rsid w:val="008174CB"/>
    <w:rsid w:val="00844CFA"/>
    <w:rsid w:val="008611F3"/>
    <w:rsid w:val="00907119"/>
    <w:rsid w:val="009A4DE2"/>
    <w:rsid w:val="009B10AE"/>
    <w:rsid w:val="00A16135"/>
    <w:rsid w:val="00A208B6"/>
    <w:rsid w:val="00A474CE"/>
    <w:rsid w:val="00A62D3D"/>
    <w:rsid w:val="00AB79EC"/>
    <w:rsid w:val="00B1244C"/>
    <w:rsid w:val="00B469F2"/>
    <w:rsid w:val="00BE3A79"/>
    <w:rsid w:val="00C213D0"/>
    <w:rsid w:val="00C85AB9"/>
    <w:rsid w:val="00D5599B"/>
    <w:rsid w:val="00DC2CF1"/>
    <w:rsid w:val="00DD037B"/>
    <w:rsid w:val="00E31D79"/>
    <w:rsid w:val="00E4263F"/>
    <w:rsid w:val="00EA7997"/>
    <w:rsid w:val="00FB3D87"/>
    <w:rsid w:val="00FD4065"/>
    <w:rsid w:val="00F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E719"/>
  <w15:chartTrackingRefBased/>
  <w15:docId w15:val="{7BB81065-321B-4103-B322-FEF9CF79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5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AB9"/>
  </w:style>
  <w:style w:type="paragraph" w:styleId="Piedepgina">
    <w:name w:val="footer"/>
    <w:basedOn w:val="Normal"/>
    <w:link w:val="PiedepginaCar"/>
    <w:uiPriority w:val="99"/>
    <w:unhideWhenUsed/>
    <w:rsid w:val="00C85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AB9"/>
  </w:style>
  <w:style w:type="character" w:customStyle="1" w:styleId="Ttulo1Car">
    <w:name w:val="Título 1 Car"/>
    <w:basedOn w:val="Fuentedeprrafopredeter"/>
    <w:link w:val="Ttulo1"/>
    <w:uiPriority w:val="9"/>
    <w:rsid w:val="00C85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85AB9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85AB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559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599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C2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E4263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1D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s\Documents\GRADO%20SUPERIOR\PLANTILLA%20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92857-5C53-45F4-A1AD-5152C1012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EJERCICIOS.dotx</Template>
  <TotalTime>28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2022-11-10T17:24:00Z</dcterms:created>
  <dcterms:modified xsi:type="dcterms:W3CDTF">2022-11-10T17:52:00Z</dcterms:modified>
</cp:coreProperties>
</file>